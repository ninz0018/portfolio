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EB1479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4A1EA82" w14:textId="2339C6BA" w:rsidR="00692703" w:rsidRPr="00DB75BA" w:rsidRDefault="00E308FA" w:rsidP="00913946">
            <w:pPr>
              <w:pStyle w:val="Title"/>
              <w:rPr>
                <w:color w:val="000000" w:themeColor="text1"/>
              </w:rPr>
            </w:pPr>
            <w:r w:rsidRPr="00DB75BA">
              <w:rPr>
                <w:color w:val="000000" w:themeColor="text1"/>
              </w:rPr>
              <w:t>Jake</w:t>
            </w:r>
            <w:r w:rsidR="00692703" w:rsidRPr="00DB75BA">
              <w:rPr>
                <w:color w:val="000000" w:themeColor="text1"/>
              </w:rPr>
              <w:t xml:space="preserve"> </w:t>
            </w:r>
            <w:r w:rsidRPr="00DB75BA">
              <w:rPr>
                <w:rStyle w:val="IntenseEmphasis"/>
                <w:color w:val="000000" w:themeColor="text1"/>
              </w:rPr>
              <w:t>Getil</w:t>
            </w:r>
          </w:p>
          <w:p w14:paraId="62AE6C0B" w14:textId="40A9577B" w:rsidR="00692703" w:rsidRPr="00CF1A49" w:rsidRDefault="00E308FA" w:rsidP="00913946">
            <w:pPr>
              <w:pStyle w:val="ContactInfo"/>
              <w:contextualSpacing w:val="0"/>
            </w:pPr>
            <w:r>
              <w:t>Philippines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049AAC52C0E43DCB130C417A0EF893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09650922671</w:t>
            </w:r>
          </w:p>
          <w:p w14:paraId="5873D4A3" w14:textId="5762B154" w:rsidR="00692703" w:rsidRPr="00CF1A49" w:rsidRDefault="00E308FA" w:rsidP="00913946">
            <w:pPr>
              <w:pStyle w:val="ContactInfoEmphasis"/>
              <w:contextualSpacing w:val="0"/>
            </w:pPr>
            <w:r>
              <w:t>jakegetil@gmail.com</w:t>
            </w:r>
          </w:p>
        </w:tc>
      </w:tr>
      <w:tr w:rsidR="009571D8" w:rsidRPr="00CF1A49" w14:paraId="183CC9E6" w14:textId="77777777" w:rsidTr="00692703">
        <w:tc>
          <w:tcPr>
            <w:tcW w:w="9360" w:type="dxa"/>
            <w:tcMar>
              <w:top w:w="432" w:type="dxa"/>
            </w:tcMar>
          </w:tcPr>
          <w:p w14:paraId="2214EFB5" w14:textId="5784847F" w:rsidR="001755A8" w:rsidRPr="00CF1A49" w:rsidRDefault="00E308FA" w:rsidP="00913946">
            <w:pPr>
              <w:contextualSpacing w:val="0"/>
            </w:pPr>
            <w:r w:rsidRPr="00E308FA">
              <w:t>I am a highly skilled web developer with a strong background in front-end and back-end technologies. Proficient in HTML, CSS, JavaScript,</w:t>
            </w:r>
            <w:r w:rsidR="00BE669E">
              <w:t xml:space="preserve"> </w:t>
            </w:r>
            <w:r>
              <w:t>PHP,</w:t>
            </w:r>
            <w:r w:rsidRPr="00E308FA">
              <w:t xml:space="preserve"> and various frameworks, I am dedicated to creating responsive and visually appealing websites. Seeking a challenging role where I can leverage my expertise in web development to contribute to innovative projects and drive digital success.</w:t>
            </w:r>
          </w:p>
        </w:tc>
      </w:tr>
    </w:tbl>
    <w:p w14:paraId="6F1A398B" w14:textId="77777777" w:rsidR="004E01EB" w:rsidRPr="00CF1A49" w:rsidRDefault="0016199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ED49FB1BD1242BA965B6FD47B2F66A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B19FEFB" w14:textId="77777777" w:rsidTr="00D66A52">
        <w:tc>
          <w:tcPr>
            <w:tcW w:w="9355" w:type="dxa"/>
          </w:tcPr>
          <w:p w14:paraId="5C1E8427" w14:textId="759F47E3" w:rsidR="001D0BF1" w:rsidRPr="00CF1A49" w:rsidRDefault="00E308FA" w:rsidP="001D0BF1">
            <w:pPr>
              <w:pStyle w:val="Heading3"/>
              <w:contextualSpacing w:val="0"/>
              <w:outlineLvl w:val="2"/>
            </w:pPr>
            <w:r>
              <w:t xml:space="preserve">June 2023 </w:t>
            </w:r>
            <w:r w:rsidRPr="00CF1A49">
              <w:t>–</w:t>
            </w:r>
            <w:r>
              <w:t xml:space="preserve"> Present</w:t>
            </w:r>
          </w:p>
          <w:p w14:paraId="214995AA" w14:textId="77777777" w:rsidR="00BE669E" w:rsidRDefault="00E308FA" w:rsidP="001D0BF1">
            <w:pPr>
              <w:pStyle w:val="Heading2"/>
              <w:contextualSpacing w:val="0"/>
              <w:outlineLvl w:val="1"/>
            </w:pPr>
            <w:r>
              <w:t>Full Stack Web Developer</w:t>
            </w:r>
            <w:r w:rsidR="001D0BF1" w:rsidRPr="00CF1A49">
              <w:t xml:space="preserve">, </w:t>
            </w:r>
          </w:p>
          <w:p w14:paraId="689C1DE8" w14:textId="48342F83" w:rsidR="00DB75BA" w:rsidRPr="00DB75BA" w:rsidRDefault="00E308FA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>Novu DIGITAL LLC.</w:t>
            </w:r>
          </w:p>
          <w:p w14:paraId="3BE5509C" w14:textId="28A55D44" w:rsidR="00DB75BA" w:rsidRDefault="00DB75BA" w:rsidP="00DB75BA">
            <w:r>
              <w:t>As a full-stack developer, I excel in both back-end and front-end responsibilities. I specialize in translating Figma designs into responsive and dynamic web front-ends. My role involves fixing existing bugs and implementing new features. I ensure seamless updates to the server through the command-line interface (CLI), guaranteeing a smooth transition to the live environment.</w:t>
            </w:r>
          </w:p>
          <w:p w14:paraId="6752324F" w14:textId="77777777" w:rsidR="00DB75BA" w:rsidRDefault="00DB75BA" w:rsidP="00DB75BA"/>
          <w:p w14:paraId="5760DF08" w14:textId="77777777" w:rsidR="00DB75BA" w:rsidRDefault="00DB75BA" w:rsidP="00DB75BA">
            <w:r>
              <w:t>For the primary project, I leverage CodeIgniter, utilizing various APIs and libraries to enhance functionality. The range of APIs and libraries used is extensive, contributing to the project's robustness.</w:t>
            </w:r>
          </w:p>
          <w:p w14:paraId="3A592A0C" w14:textId="77777777" w:rsidR="00DB75BA" w:rsidRDefault="00DB75BA" w:rsidP="00DB75BA"/>
          <w:p w14:paraId="09AED6AB" w14:textId="3A3CEE67" w:rsidR="00DB75BA" w:rsidRDefault="00DB75BA" w:rsidP="00DB75BA">
            <w:r>
              <w:t xml:space="preserve">In addition to CodeIgniter, I undertake side projects involving WordPress development. In one instance, I developed the entire backend system, integrating </w:t>
            </w:r>
            <w:r w:rsidR="00F80695">
              <w:t>DocuSign</w:t>
            </w:r>
            <w:r>
              <w:t xml:space="preserve"> API, WordPress REST API, and Twilio for texting functionalities. Another noteworthy project involves creating a promotional feature for a WooCommerce website, allowing users to receive a free product with their initial purchase.</w:t>
            </w:r>
          </w:p>
          <w:p w14:paraId="136E1C77" w14:textId="77777777" w:rsidR="00DB75BA" w:rsidRDefault="00DB75BA" w:rsidP="00DB75BA"/>
          <w:p w14:paraId="10AD1562" w14:textId="2447E9A3" w:rsidR="001E3120" w:rsidRPr="00CF1A49" w:rsidRDefault="00DB75BA" w:rsidP="00DB75BA">
            <w:pPr>
              <w:contextualSpacing w:val="0"/>
            </w:pPr>
            <w:r>
              <w:t>Some projects includes</w:t>
            </w:r>
            <w:r>
              <w:t xml:space="preserve"> where I transform Figma designs of home pages into fully functional systems.</w:t>
            </w:r>
          </w:p>
        </w:tc>
      </w:tr>
      <w:tr w:rsidR="00F61DF9" w:rsidRPr="00CF1A49" w14:paraId="21FC79F0" w14:textId="77777777" w:rsidTr="00F61DF9">
        <w:tc>
          <w:tcPr>
            <w:tcW w:w="9355" w:type="dxa"/>
            <w:tcMar>
              <w:top w:w="216" w:type="dxa"/>
            </w:tcMar>
          </w:tcPr>
          <w:p w14:paraId="0F57CDBC" w14:textId="55DDE172" w:rsidR="00F61DF9" w:rsidRPr="00CF1A49" w:rsidRDefault="00E308FA" w:rsidP="00F61DF9">
            <w:pPr>
              <w:pStyle w:val="Heading3"/>
              <w:contextualSpacing w:val="0"/>
              <w:outlineLvl w:val="2"/>
            </w:pPr>
            <w:r>
              <w:t>January 2023</w:t>
            </w:r>
            <w:r w:rsidR="00F61DF9" w:rsidRPr="00CF1A49">
              <w:t xml:space="preserve"> – </w:t>
            </w:r>
            <w:r>
              <w:t>May 2023</w:t>
            </w:r>
          </w:p>
          <w:p w14:paraId="020CF847" w14:textId="77777777" w:rsidR="00BE669E" w:rsidRDefault="00E308FA" w:rsidP="00F61DF9">
            <w:pPr>
              <w:pStyle w:val="Heading2"/>
              <w:contextualSpacing w:val="0"/>
              <w:outlineLvl w:val="1"/>
            </w:pPr>
            <w:r>
              <w:t>Full Stack Web Developer</w:t>
            </w:r>
            <w:r w:rsidR="00F61DF9" w:rsidRPr="00CF1A49">
              <w:t xml:space="preserve">, </w:t>
            </w:r>
          </w:p>
          <w:p w14:paraId="367C6403" w14:textId="5780C4DB" w:rsidR="00F61DF9" w:rsidRPr="00CF1A49" w:rsidRDefault="00E308FA" w:rsidP="00F61DF9">
            <w:pPr>
              <w:pStyle w:val="Heading2"/>
              <w:contextualSpacing w:val="0"/>
              <w:outlineLvl w:val="1"/>
            </w:pPr>
            <w:r w:rsidRPr="00E308FA">
              <w:rPr>
                <w:rStyle w:val="SubtleReference"/>
              </w:rPr>
              <w:t>S</w:t>
            </w:r>
            <w:r>
              <w:rPr>
                <w:rStyle w:val="SubtleReference"/>
              </w:rPr>
              <w:t xml:space="preserve">LSU </w:t>
            </w:r>
            <w:r w:rsidRPr="00E308FA">
              <w:rPr>
                <w:rStyle w:val="SubtleReference"/>
              </w:rPr>
              <w:t>- Information System</w:t>
            </w:r>
          </w:p>
          <w:p w14:paraId="5D15A234" w14:textId="5782A748" w:rsidR="00F61DF9" w:rsidRDefault="00F80695" w:rsidP="00F61DF9">
            <w:r w:rsidRPr="00F80695">
              <w:t>During my internship, I undertook a significant project where I served as a Full Stack Developer, utilizing the Laravel Framework. I developed a comprehensive system from scratch, seamlessly integrating features such as Google QR Code and a QR Code Scanner. The project involved working with various APIs to enhance its functionality and user experience. This experience allowed me to showcase my skills in both front-end and back-end development, contributing to the successful completion of the project.</w:t>
            </w:r>
          </w:p>
        </w:tc>
      </w:tr>
    </w:tbl>
    <w:sdt>
      <w:sdtPr>
        <w:alias w:val="Education:"/>
        <w:tag w:val="Education:"/>
        <w:id w:val="-1908763273"/>
        <w:placeholder>
          <w:docPart w:val="3CCBFB9839DC4FDCA7B0B4C47265271A"/>
        </w:placeholder>
        <w:temporary/>
        <w:showingPlcHdr/>
        <w15:appearance w15:val="hidden"/>
      </w:sdtPr>
      <w:sdtEndPr/>
      <w:sdtContent>
        <w:p w14:paraId="6DDEA5E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3FE4C01" w14:textId="77777777" w:rsidTr="00E308FA">
        <w:tc>
          <w:tcPr>
            <w:tcW w:w="9290" w:type="dxa"/>
          </w:tcPr>
          <w:p w14:paraId="118EA3B3" w14:textId="3449DF1D" w:rsidR="001D0BF1" w:rsidRPr="00CF1A49" w:rsidRDefault="00BE669E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2023</w:t>
            </w:r>
          </w:p>
          <w:p w14:paraId="5A966A81" w14:textId="77777777" w:rsidR="00BE669E" w:rsidRDefault="00E308FA" w:rsidP="00BE669E">
            <w:pPr>
              <w:pStyle w:val="Heading2"/>
              <w:contextualSpacing w:val="0"/>
              <w:outlineLvl w:val="1"/>
            </w:pPr>
            <w:r w:rsidRPr="00E308FA">
              <w:t>Bachelor of Science in Information Technology</w:t>
            </w:r>
            <w:r w:rsidR="001D0BF1" w:rsidRPr="00CF1A49">
              <w:t xml:space="preserve">, </w:t>
            </w:r>
          </w:p>
          <w:p w14:paraId="0B220AA0" w14:textId="3FE1F590" w:rsidR="007538DC" w:rsidRPr="00CF1A49" w:rsidRDefault="00BE669E" w:rsidP="00BE669E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Southern Leyte State University</w:t>
            </w:r>
          </w:p>
        </w:tc>
      </w:tr>
    </w:tbl>
    <w:sdt>
      <w:sdtPr>
        <w:alias w:val="Skills:"/>
        <w:tag w:val="Skills:"/>
        <w:id w:val="-1392877668"/>
        <w:placeholder>
          <w:docPart w:val="3ABA13C081D543D7821B672BB25243C4"/>
        </w:placeholder>
        <w:temporary/>
        <w:showingPlcHdr/>
        <w15:appearance w15:val="hidden"/>
      </w:sdtPr>
      <w:sdtEndPr/>
      <w:sdtContent>
        <w:p w14:paraId="63C0331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7FD2D24" w14:textId="77777777" w:rsidTr="00CF1A49">
        <w:tc>
          <w:tcPr>
            <w:tcW w:w="4675" w:type="dxa"/>
          </w:tcPr>
          <w:p w14:paraId="5F73E6DE" w14:textId="629FFA9B" w:rsidR="001E3120" w:rsidRPr="006E1507" w:rsidRDefault="00BE669E" w:rsidP="006E1507">
            <w:pPr>
              <w:pStyle w:val="ListBullet"/>
              <w:contextualSpacing w:val="0"/>
            </w:pPr>
            <w:r>
              <w:t>Great communication.</w:t>
            </w:r>
          </w:p>
          <w:p w14:paraId="1AEBB092" w14:textId="3F66C73B" w:rsidR="001F4E6D" w:rsidRDefault="00BE669E" w:rsidP="006E1507">
            <w:pPr>
              <w:pStyle w:val="ListBullet"/>
              <w:contextualSpacing w:val="0"/>
            </w:pPr>
            <w:r>
              <w:t>Fast learner</w:t>
            </w:r>
          </w:p>
          <w:p w14:paraId="6022F321" w14:textId="18263259" w:rsidR="00BE669E" w:rsidRDefault="00BE669E" w:rsidP="00BE669E">
            <w:pPr>
              <w:pStyle w:val="ListBullet"/>
              <w:contextualSpacing w:val="0"/>
            </w:pPr>
            <w:r>
              <w:t>Team Player</w:t>
            </w:r>
          </w:p>
          <w:p w14:paraId="31ACD684" w14:textId="77777777" w:rsidR="00BE669E" w:rsidRDefault="00BE669E" w:rsidP="006E1507">
            <w:pPr>
              <w:pStyle w:val="ListBullet"/>
              <w:contextualSpacing w:val="0"/>
            </w:pPr>
            <w:r>
              <w:t>PHP</w:t>
            </w:r>
          </w:p>
          <w:p w14:paraId="24EF7033" w14:textId="1A19ED83" w:rsidR="00BE669E" w:rsidRDefault="00BE669E" w:rsidP="006E1507">
            <w:pPr>
              <w:pStyle w:val="ListBullet"/>
              <w:contextualSpacing w:val="0"/>
            </w:pPr>
            <w:r>
              <w:t>Laravel</w:t>
            </w:r>
          </w:p>
          <w:p w14:paraId="4B4276D0" w14:textId="77777777" w:rsidR="00BE669E" w:rsidRDefault="00BE669E" w:rsidP="00BE669E">
            <w:pPr>
              <w:pStyle w:val="ListBullet"/>
              <w:contextualSpacing w:val="0"/>
            </w:pPr>
            <w:r>
              <w:t>WordPress</w:t>
            </w:r>
          </w:p>
          <w:p w14:paraId="5BFFE40C" w14:textId="77777777" w:rsidR="00BE669E" w:rsidRDefault="00BE669E" w:rsidP="00BE669E">
            <w:pPr>
              <w:pStyle w:val="ListBullet"/>
              <w:contextualSpacing w:val="0"/>
            </w:pPr>
            <w:r>
              <w:t>JavaScript</w:t>
            </w:r>
          </w:p>
          <w:p w14:paraId="7C6CCEBA" w14:textId="7109F01B" w:rsidR="00BE669E" w:rsidRPr="006E1507" w:rsidRDefault="00BE669E" w:rsidP="00BE669E">
            <w:pPr>
              <w:pStyle w:val="ListBullet"/>
              <w:contextualSpacing w:val="0"/>
            </w:pPr>
            <w:r>
              <w:t>GitHub</w:t>
            </w:r>
          </w:p>
        </w:tc>
        <w:tc>
          <w:tcPr>
            <w:tcW w:w="4675" w:type="dxa"/>
            <w:tcMar>
              <w:left w:w="360" w:type="dxa"/>
            </w:tcMar>
          </w:tcPr>
          <w:p w14:paraId="7543ADFA" w14:textId="6D49FFA5" w:rsidR="003A0632" w:rsidRPr="006E1507" w:rsidRDefault="00BE669E" w:rsidP="00BE669E">
            <w:pPr>
              <w:pStyle w:val="ListBullet"/>
              <w:contextualSpacing w:val="0"/>
            </w:pPr>
            <w:r>
              <w:t>CodeIgniter</w:t>
            </w:r>
          </w:p>
          <w:p w14:paraId="499105FE" w14:textId="6490EDF0" w:rsidR="00BE669E" w:rsidRDefault="00BE669E" w:rsidP="00BE669E">
            <w:pPr>
              <w:pStyle w:val="ListBullet"/>
              <w:contextualSpacing w:val="0"/>
            </w:pPr>
            <w:r>
              <w:t>Bootstrap</w:t>
            </w:r>
          </w:p>
          <w:p w14:paraId="2540BA0E" w14:textId="733DD02F" w:rsidR="00BE669E" w:rsidRDefault="00BE669E" w:rsidP="00BE669E">
            <w:pPr>
              <w:pStyle w:val="ListBullet"/>
              <w:contextualSpacing w:val="0"/>
            </w:pPr>
            <w:r>
              <w:t>Tailwind</w:t>
            </w:r>
          </w:p>
          <w:p w14:paraId="40764C20" w14:textId="46881A7C" w:rsidR="001E3120" w:rsidRDefault="00BE669E" w:rsidP="006E1507">
            <w:pPr>
              <w:pStyle w:val="ListBullet"/>
              <w:contextualSpacing w:val="0"/>
            </w:pPr>
            <w:r>
              <w:t>Vue</w:t>
            </w:r>
          </w:p>
          <w:p w14:paraId="4582D6CA" w14:textId="7E97392A" w:rsidR="00BE669E" w:rsidRDefault="00BE669E" w:rsidP="00BE669E">
            <w:pPr>
              <w:pStyle w:val="ListBullet"/>
              <w:contextualSpacing w:val="0"/>
            </w:pPr>
            <w:r>
              <w:t>MySQL</w:t>
            </w:r>
          </w:p>
          <w:p w14:paraId="6E24F963" w14:textId="5808A903" w:rsidR="00BE669E" w:rsidRDefault="00BE669E" w:rsidP="00BE669E">
            <w:pPr>
              <w:pStyle w:val="ListBullet"/>
              <w:contextualSpacing w:val="0"/>
            </w:pPr>
            <w:r>
              <w:t>Updating Linux Server</w:t>
            </w:r>
          </w:p>
          <w:p w14:paraId="5F48ACE8" w14:textId="04F48CF7" w:rsidR="00BE669E" w:rsidRPr="006E1507" w:rsidRDefault="00BE669E" w:rsidP="00BE669E">
            <w:pPr>
              <w:pStyle w:val="ListBullet"/>
              <w:contextualSpacing w:val="0"/>
            </w:pPr>
            <w:r>
              <w:t>WooCommerce</w:t>
            </w:r>
          </w:p>
          <w:p w14:paraId="15534EA8" w14:textId="24813948" w:rsidR="001E3120" w:rsidRPr="006E1507" w:rsidRDefault="001E3120" w:rsidP="00BE669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97E9E9D" w14:textId="6CA63BB7" w:rsidR="00B51D1B" w:rsidRPr="006E1507" w:rsidRDefault="00B51D1B" w:rsidP="00BE669E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8E66" w14:textId="77777777" w:rsidR="0016199D" w:rsidRDefault="0016199D" w:rsidP="0068194B">
      <w:r>
        <w:separator/>
      </w:r>
    </w:p>
    <w:p w14:paraId="5EE7C88D" w14:textId="77777777" w:rsidR="0016199D" w:rsidRDefault="0016199D"/>
    <w:p w14:paraId="7D05BFD5" w14:textId="77777777" w:rsidR="0016199D" w:rsidRDefault="0016199D"/>
  </w:endnote>
  <w:endnote w:type="continuationSeparator" w:id="0">
    <w:p w14:paraId="0B333A9B" w14:textId="77777777" w:rsidR="0016199D" w:rsidRDefault="0016199D" w:rsidP="0068194B">
      <w:r>
        <w:continuationSeparator/>
      </w:r>
    </w:p>
    <w:p w14:paraId="475BF884" w14:textId="77777777" w:rsidR="0016199D" w:rsidRDefault="0016199D"/>
    <w:p w14:paraId="2E59C03D" w14:textId="77777777" w:rsidR="0016199D" w:rsidRDefault="001619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D013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C200" w14:textId="77777777" w:rsidR="0016199D" w:rsidRDefault="0016199D" w:rsidP="0068194B">
      <w:r>
        <w:separator/>
      </w:r>
    </w:p>
    <w:p w14:paraId="2F364F45" w14:textId="77777777" w:rsidR="0016199D" w:rsidRDefault="0016199D"/>
    <w:p w14:paraId="518BD8AA" w14:textId="77777777" w:rsidR="0016199D" w:rsidRDefault="0016199D"/>
  </w:footnote>
  <w:footnote w:type="continuationSeparator" w:id="0">
    <w:p w14:paraId="18C2BA6F" w14:textId="77777777" w:rsidR="0016199D" w:rsidRDefault="0016199D" w:rsidP="0068194B">
      <w:r>
        <w:continuationSeparator/>
      </w:r>
    </w:p>
    <w:p w14:paraId="0176F0CC" w14:textId="77777777" w:rsidR="0016199D" w:rsidRDefault="0016199D"/>
    <w:p w14:paraId="4B0065A0" w14:textId="77777777" w:rsidR="0016199D" w:rsidRDefault="001619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7A67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E76CCB" wp14:editId="6645735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1575A7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EA8F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A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199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00D0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E669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5BA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8FA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0695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A72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49AAC52C0E43DCB130C417A0EF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4BEFD-A5CB-474E-85B2-27FFA9213F81}"/>
      </w:docPartPr>
      <w:docPartBody>
        <w:p w:rsidR="00967989" w:rsidRDefault="00FB1D5E">
          <w:pPr>
            <w:pStyle w:val="1049AAC52C0E43DCB130C417A0EF8933"/>
          </w:pPr>
          <w:r w:rsidRPr="00CF1A49">
            <w:t>·</w:t>
          </w:r>
        </w:p>
      </w:docPartBody>
    </w:docPart>
    <w:docPart>
      <w:docPartPr>
        <w:name w:val="0ED49FB1BD1242BA965B6FD47B2F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587A5-64F6-48F0-9E68-A8C26CF887DA}"/>
      </w:docPartPr>
      <w:docPartBody>
        <w:p w:rsidR="00967989" w:rsidRDefault="00FB1D5E">
          <w:pPr>
            <w:pStyle w:val="0ED49FB1BD1242BA965B6FD47B2F66A6"/>
          </w:pPr>
          <w:r w:rsidRPr="00CF1A49">
            <w:t>Experience</w:t>
          </w:r>
        </w:p>
      </w:docPartBody>
    </w:docPart>
    <w:docPart>
      <w:docPartPr>
        <w:name w:val="3CCBFB9839DC4FDCA7B0B4C472652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6D66E-938A-41DC-BA96-72825DC99C68}"/>
      </w:docPartPr>
      <w:docPartBody>
        <w:p w:rsidR="00967989" w:rsidRDefault="00FB1D5E">
          <w:pPr>
            <w:pStyle w:val="3CCBFB9839DC4FDCA7B0B4C47265271A"/>
          </w:pPr>
          <w:r w:rsidRPr="00CF1A49">
            <w:t>Education</w:t>
          </w:r>
        </w:p>
      </w:docPartBody>
    </w:docPart>
    <w:docPart>
      <w:docPartPr>
        <w:name w:val="3ABA13C081D543D7821B672BB2524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DADF4-9359-4109-9EC7-4716034E7BAF}"/>
      </w:docPartPr>
      <w:docPartBody>
        <w:p w:rsidR="00967989" w:rsidRDefault="00FB1D5E">
          <w:pPr>
            <w:pStyle w:val="3ABA13C081D543D7821B672BB25243C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E"/>
    <w:rsid w:val="0030198E"/>
    <w:rsid w:val="00967989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49AAC52C0E43DCB130C417A0EF8933">
    <w:name w:val="1049AAC52C0E43DCB130C417A0EF8933"/>
  </w:style>
  <w:style w:type="paragraph" w:customStyle="1" w:styleId="0ED49FB1BD1242BA965B6FD47B2F66A6">
    <w:name w:val="0ED49FB1BD1242BA965B6FD47B2F66A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CBFB9839DC4FDCA7B0B4C47265271A">
    <w:name w:val="3CCBFB9839DC4FDCA7B0B4C47265271A"/>
  </w:style>
  <w:style w:type="paragraph" w:customStyle="1" w:styleId="3ABA13C081D543D7821B672BB25243C4">
    <w:name w:val="3ABA13C081D543D7821B672BB25243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2024-01-15T13:46:00Z</dcterms:created>
  <dcterms:modified xsi:type="dcterms:W3CDTF">2024-02-05T14:25:00Z</dcterms:modified>
  <cp:category/>
</cp:coreProperties>
</file>